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Name"/>
        <w:tag w:val="Name"/>
        <w:id w:val="847757"/>
        <w:placeholder>
          <w:docPart w:val="FA40C7BF00D84FB7B5ECDC629ACCA708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E379E" w:rsidRPr="008237C2" w:rsidRDefault="008237C2" w:rsidP="008237C2">
          <w:pPr>
            <w:pStyle w:val="Address"/>
          </w:pPr>
          <w:r>
            <w:t>[Your Name]</w:t>
          </w:r>
        </w:p>
      </w:sdtContent>
    </w:sdt>
    <w:sdt>
      <w:sdtPr>
        <w:alias w:val="Address"/>
        <w:tag w:val="Address"/>
        <w:id w:val="847768"/>
        <w:placeholder>
          <w:docPart w:val="0F98D3BA26BC44DF802A2A6760B343FD"/>
        </w:placeholder>
        <w:temporary/>
        <w:showingPlcHdr/>
      </w:sdtPr>
      <w:sdtContent>
        <w:p w:rsidR="003E379E" w:rsidRPr="008237C2" w:rsidRDefault="008237C2" w:rsidP="008237C2">
          <w:pPr>
            <w:pStyle w:val="Address"/>
          </w:pPr>
          <w:r>
            <w:t>[Street Address]</w:t>
          </w:r>
        </w:p>
      </w:sdtContent>
    </w:sdt>
    <w:sdt>
      <w:sdtPr>
        <w:alias w:val="City, ST  ZIP Code"/>
        <w:tag w:val="City, ST  ZIP Code"/>
        <w:id w:val="847795"/>
        <w:placeholder>
          <w:docPart w:val="9D3608A78FA641489585DE8CC501D415"/>
        </w:placeholder>
        <w:temporary/>
        <w:showingPlcHdr/>
      </w:sdtPr>
      <w:sdtContent>
        <w:p w:rsidR="003E379E" w:rsidRPr="008237C2" w:rsidRDefault="008237C2" w:rsidP="008237C2">
          <w:pPr>
            <w:pStyle w:val="Address"/>
          </w:pPr>
          <w:r>
            <w:t>[City, ST  ZIP Code]</w:t>
          </w:r>
        </w:p>
      </w:sdtContent>
    </w:sdt>
    <w:sdt>
      <w:sdtPr>
        <w:alias w:val="Phone"/>
        <w:tag w:val="Phone"/>
        <w:id w:val="848114"/>
        <w:placeholder>
          <w:docPart w:val="11FAEC1408D847098AC1077FE38C0FF2"/>
        </w:placeholder>
        <w:showingPlcHdr/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p w:rsidR="003E379E" w:rsidRPr="008237C2" w:rsidRDefault="00637A41" w:rsidP="008237C2">
          <w:pPr>
            <w:pStyle w:val="Address"/>
          </w:pPr>
          <w:r>
            <w:t>[phone number]</w:t>
          </w:r>
        </w:p>
      </w:sdtContent>
    </w:sdt>
    <w:sdt>
      <w:sdtPr>
        <w:alias w:val="Email"/>
        <w:tag w:val="Email"/>
        <w:id w:val="847849"/>
        <w:placeholder>
          <w:docPart w:val="037A99E925B140F28B273DE83B619012"/>
        </w:placeholder>
        <w:temporary/>
        <w:showingPlcHdr/>
      </w:sdtPr>
      <w:sdtContent>
        <w:p w:rsidR="003E379E" w:rsidRPr="008237C2" w:rsidRDefault="008237C2" w:rsidP="008237C2">
          <w:pPr>
            <w:pStyle w:val="Address"/>
          </w:pPr>
          <w:r>
            <w:t>[email]</w:t>
          </w:r>
        </w:p>
      </w:sdtContent>
    </w:sdt>
    <w:sdt>
      <w:sdtPr>
        <w:alias w:val="Date"/>
        <w:tag w:val="Date"/>
        <w:id w:val="847878"/>
        <w:placeholder>
          <w:docPart w:val="B008BFDE2AF54D52A5D9FDAED83FF7E7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941E66" w:rsidRPr="008237C2" w:rsidRDefault="008237C2" w:rsidP="008237C2">
          <w:pPr>
            <w:pStyle w:val="Date"/>
          </w:pPr>
          <w:r>
            <w:t>[Date]</w:t>
          </w:r>
        </w:p>
      </w:sdtContent>
    </w:sdt>
    <w:sdt>
      <w:sdtPr>
        <w:alias w:val="Name"/>
        <w:tag w:val="Name"/>
        <w:id w:val="847890"/>
        <w:placeholder>
          <w:docPart w:val="C33F8FEDB48B47B69AA4528018EF91D3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Content>
        <w:p w:rsidR="00941E66" w:rsidRPr="008237C2" w:rsidRDefault="008237C2" w:rsidP="008237C2">
          <w:pPr>
            <w:pStyle w:val="Address"/>
          </w:pPr>
          <w:r>
            <w:t>[Recipient Name]</w:t>
          </w:r>
        </w:p>
      </w:sdtContent>
    </w:sdt>
    <w:sdt>
      <w:sdtPr>
        <w:alias w:val="Title"/>
        <w:tag w:val="Title"/>
        <w:id w:val="847909"/>
        <w:placeholder>
          <w:docPart w:val="3FB924A016424B46B2CDB6B46A95F970"/>
        </w:placeholder>
        <w:temporary/>
        <w:showingPlcHdr/>
      </w:sdtPr>
      <w:sdtContent>
        <w:p w:rsidR="00941E66" w:rsidRPr="008237C2" w:rsidRDefault="008237C2" w:rsidP="008237C2">
          <w:pPr>
            <w:pStyle w:val="Address"/>
          </w:pPr>
          <w:r>
            <w:t>[Title]</w:t>
          </w:r>
        </w:p>
      </w:sdtContent>
    </w:sdt>
    <w:sdt>
      <w:sdtPr>
        <w:alias w:val="Company"/>
        <w:tag w:val="Company"/>
        <w:id w:val="847936"/>
        <w:placeholder>
          <w:docPart w:val="698DD8BE71564D5B99C092B87FCFAE8A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 w:multiLine="1"/>
      </w:sdtPr>
      <w:sdtContent>
        <w:p w:rsidR="00941E66" w:rsidRPr="008237C2" w:rsidRDefault="008237C2" w:rsidP="008237C2">
          <w:pPr>
            <w:pStyle w:val="Address"/>
          </w:pPr>
          <w:r>
            <w:t>[Company Name]</w:t>
          </w:r>
        </w:p>
      </w:sdtContent>
    </w:sdt>
    <w:sdt>
      <w:sdtPr>
        <w:alias w:val="Address"/>
        <w:tag w:val="Address"/>
        <w:id w:val="847954"/>
        <w:placeholder>
          <w:docPart w:val="3E67F9A2DBEC414192086A7FE1A5FD96"/>
        </w:placeholder>
        <w:temporary/>
        <w:showingPlcHdr/>
      </w:sdtPr>
      <w:sdtContent>
        <w:p w:rsidR="008237C2" w:rsidRDefault="008237C2" w:rsidP="008237C2">
          <w:pPr>
            <w:pStyle w:val="Address"/>
          </w:pPr>
          <w:r>
            <w:t>[Street Address]</w:t>
          </w:r>
        </w:p>
      </w:sdtContent>
    </w:sdt>
    <w:sdt>
      <w:sdtPr>
        <w:alias w:val="City, ST  ZIP Code"/>
        <w:tag w:val="City, ST  ZIP Code"/>
        <w:id w:val="847955"/>
        <w:placeholder>
          <w:docPart w:val="C7B8FCA4BD8C401689B38B54D71C8C7B"/>
        </w:placeholder>
        <w:temporary/>
        <w:showingPlcHdr/>
      </w:sdtPr>
      <w:sdtContent>
        <w:p w:rsidR="008237C2" w:rsidRDefault="008237C2" w:rsidP="008237C2">
          <w:pPr>
            <w:pStyle w:val="Address"/>
          </w:pPr>
          <w:r>
            <w:t>[City, ST  ZIP Code]</w:t>
          </w:r>
        </w:p>
      </w:sdtContent>
    </w:sdt>
    <w:p w:rsidR="00941E66" w:rsidRDefault="00941E66" w:rsidP="00637A41">
      <w:pPr>
        <w:pStyle w:val="Salutation"/>
      </w:pPr>
      <w:r w:rsidRPr="008237C2">
        <w:t>Dear</w:t>
      </w:r>
      <w:r w:rsidR="008237C2" w:rsidRPr="008237C2">
        <w:t xml:space="preserve"> </w:t>
      </w:r>
      <w:sdt>
        <w:sdtPr>
          <w:alias w:val="Name"/>
          <w:tag w:val="Name"/>
          <w:id w:val="847956"/>
          <w:placeholder>
            <w:docPart w:val="AA8E2AF087FC485BBDC00C135939F161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8237C2">
            <w:t>[Recipient Name]</w:t>
          </w:r>
        </w:sdtContent>
      </w:sdt>
      <w:r w:rsidRPr="008237C2">
        <w:t>:</w:t>
      </w:r>
      <w:r w:rsidR="0028515B">
        <w:t xml:space="preserve"> (Hiring Manager, To Whom it May Concern)</w:t>
      </w:r>
    </w:p>
    <w:p w:rsidR="00E04CAD" w:rsidRPr="00951A28" w:rsidRDefault="0028515B" w:rsidP="00951A28">
      <w:r>
        <w:t xml:space="preserve">I am interested in the [position available] at [company name]. </w:t>
      </w:r>
      <w:r w:rsidR="00E04CAD" w:rsidRPr="00951A28">
        <w:t>My educational background in</w:t>
      </w:r>
      <w:r w:rsidR="00637A41" w:rsidRPr="00951A28">
        <w:t xml:space="preserve"> </w:t>
      </w:r>
      <w:sdt>
        <w:sdtPr>
          <w:alias w:val="Field of study"/>
          <w:tag w:val="Field of study"/>
          <w:id w:val="848014"/>
          <w:placeholder>
            <w:docPart w:val="58263ABB5A8448D586E7BAD53F49D302"/>
          </w:placeholder>
          <w:temporary/>
          <w:showingPlcHdr/>
        </w:sdtPr>
        <w:sdtContent>
          <w:r w:rsidR="00637A41" w:rsidRPr="00951A28">
            <w:rPr>
              <w:rStyle w:val="PlaceholderText"/>
            </w:rPr>
            <w:t>[field of study]</w:t>
          </w:r>
        </w:sdtContent>
      </w:sdt>
      <w:r w:rsidR="00E04CAD" w:rsidRPr="00951A28">
        <w:t>, along with my professional experience, makes me an excellent candidate for this position.</w:t>
      </w:r>
    </w:p>
    <w:p w:rsidR="00E04CAD" w:rsidRPr="00951A28" w:rsidRDefault="00E04CAD" w:rsidP="00951A28">
      <w:r w:rsidRPr="00951A28">
        <w:t xml:space="preserve">As you will see from the enclosed resume, I have more than </w:t>
      </w:r>
      <w:sdt>
        <w:sdtPr>
          <w:alias w:val="Number"/>
          <w:tag w:val="Number"/>
          <w:id w:val="848041"/>
          <w:placeholder>
            <w:docPart w:val="8143CCBF3D7541ACA0991F6DC81808A1"/>
          </w:placeholder>
          <w:temporary/>
          <w:showingPlcHdr/>
        </w:sdtPr>
        <w:sdtContent>
          <w:r w:rsidR="00637A41" w:rsidRPr="00951A28">
            <w:rPr>
              <w:rStyle w:val="PlaceholderText"/>
            </w:rPr>
            <w:t>[number]</w:t>
          </w:r>
        </w:sdtContent>
      </w:sdt>
      <w:r w:rsidRPr="00951A28">
        <w:t xml:space="preserve"> years of experience in the field of</w:t>
      </w:r>
      <w:r w:rsidR="00637A41" w:rsidRPr="00951A28">
        <w:t xml:space="preserve"> </w:t>
      </w:r>
      <w:sdt>
        <w:sdtPr>
          <w:alias w:val="Area of expertise"/>
          <w:tag w:val="Area of expertise"/>
          <w:id w:val="848096"/>
          <w:placeholder>
            <w:docPart w:val="B3CDD8E5335549CFA83DB08252D2608F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="00637A41" w:rsidRPr="00951A28">
            <w:rPr>
              <w:rStyle w:val="PlaceholderText"/>
            </w:rPr>
            <w:t>[area of professional expertise]</w:t>
          </w:r>
        </w:sdtContent>
      </w:sdt>
      <w:r w:rsidRPr="00951A28">
        <w:t>. My resume shows that I have been consistently rewarded for hard work with promotions and increased responsibilities. These rewards are a direct result of my expertise in</w:t>
      </w:r>
      <w:r w:rsidR="00637A41" w:rsidRPr="00951A28">
        <w:t xml:space="preserve"> </w:t>
      </w:r>
      <w:sdt>
        <w:sdtPr>
          <w:alias w:val="Area of expertise"/>
          <w:tag w:val="Area of expertise"/>
          <w:id w:val="848111"/>
          <w:placeholder>
            <w:docPart w:val="4C8888F008724C768FC0703384288B38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="00637A41" w:rsidRPr="00951A28">
            <w:t>[area of professional expertise]</w:t>
          </w:r>
        </w:sdtContent>
      </w:sdt>
      <w:r w:rsidRPr="00951A28">
        <w:t>, my commitment to personal and professional excellence, and my excellent written and oral communication skills.</w:t>
      </w:r>
    </w:p>
    <w:p w:rsidR="00E04CAD" w:rsidRPr="00951A28" w:rsidRDefault="00E04CAD" w:rsidP="00951A28">
      <w:r w:rsidRPr="00951A28">
        <w:t>If you have questions, or if you want to schedule an interview, please contact me at</w:t>
      </w:r>
      <w:r w:rsidR="00637A41" w:rsidRPr="00951A28">
        <w:t xml:space="preserve"> </w:t>
      </w:r>
      <w:sdt>
        <w:sdtPr>
          <w:alias w:val="Phone"/>
          <w:tag w:val="Phone"/>
          <w:id w:val="848131"/>
          <w:placeholder>
            <w:docPart w:val="B0525569F5704B9593448FE6EAD983CD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637A41" w:rsidRPr="00951A28">
            <w:t>[phone number]</w:t>
          </w:r>
        </w:sdtContent>
      </w:sdt>
      <w:r w:rsidRPr="00951A28">
        <w:t>. I look forward to meeting you to further discuss employment opportunities with</w:t>
      </w:r>
      <w:r w:rsidR="00637A41" w:rsidRPr="00951A28">
        <w:t xml:space="preserve"> </w:t>
      </w:r>
      <w:sdt>
        <w:sdtPr>
          <w:alias w:val="Company"/>
          <w:tag w:val="Company"/>
          <w:id w:val="848112"/>
          <w:placeholder>
            <w:docPart w:val="E4FBE4469C414F6C9E83169DD69A2FDE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Content>
          <w:r w:rsidR="00637A41" w:rsidRPr="00951A28">
            <w:t>[Company Name]</w:t>
          </w:r>
        </w:sdtContent>
      </w:sdt>
      <w:r w:rsidRPr="00951A28">
        <w:t>.</w:t>
      </w:r>
    </w:p>
    <w:p w:rsidR="002A4EFA" w:rsidRPr="008237C2" w:rsidRDefault="002A4EFA" w:rsidP="008237C2">
      <w:pPr>
        <w:pStyle w:val="Closing"/>
      </w:pPr>
      <w:r w:rsidRPr="008237C2">
        <w:t>Sincerely,</w:t>
      </w:r>
    </w:p>
    <w:sdt>
      <w:sdtPr>
        <w:alias w:val="Name"/>
        <w:tag w:val="Name"/>
        <w:id w:val="848132"/>
        <w:placeholder>
          <w:docPart w:val="921A92E82A3C42089CE12AC16C47200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637A41" w:rsidRDefault="00637A41" w:rsidP="00637A41">
          <w:pPr>
            <w:pStyle w:val="Signature"/>
          </w:pPr>
          <w:r>
            <w:t>[Your Name]</w:t>
          </w:r>
        </w:p>
      </w:sdtContent>
    </w:sdt>
    <w:p w:rsidR="00421822" w:rsidRPr="00421822" w:rsidRDefault="002D7EBD" w:rsidP="00421822">
      <w:r w:rsidRPr="00421822">
        <w:t>Encl</w:t>
      </w:r>
      <w:r w:rsidR="00941E66" w:rsidRPr="00421822">
        <w:t>osure</w:t>
      </w:r>
    </w:p>
    <w:sectPr w:rsidR="00421822" w:rsidRPr="00421822" w:rsidSect="00421822">
      <w:headerReference w:type="default" r:id="rId9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1C2" w:rsidRDefault="007641C2">
      <w:r>
        <w:separator/>
      </w:r>
    </w:p>
  </w:endnote>
  <w:endnote w:type="continuationSeparator" w:id="0">
    <w:p w:rsidR="007641C2" w:rsidRDefault="00764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1C2" w:rsidRDefault="007641C2">
      <w:r>
        <w:separator/>
      </w:r>
    </w:p>
  </w:footnote>
  <w:footnote w:type="continuationSeparator" w:id="0">
    <w:p w:rsidR="007641C2" w:rsidRDefault="00764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Name"/>
      <w:tag w:val="Name"/>
      <w:id w:val="848141"/>
      <w:placeholder>
        <w:docPart w:val="D0432D48A43F4245A93F8550385C955C"/>
      </w:placeholder>
      <w:showingPlcHdr/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Content>
      <w:p w:rsidR="00637A41" w:rsidRDefault="00637A41" w:rsidP="00637A41">
        <w:pPr>
          <w:pStyle w:val="Header"/>
        </w:pPr>
        <w:r>
          <w:t>[Recipient Name]</w:t>
        </w:r>
      </w:p>
    </w:sdtContent>
  </w:sdt>
  <w:sdt>
    <w:sdtPr>
      <w:alias w:val="Date"/>
      <w:tag w:val="Date"/>
      <w:id w:val="848142"/>
      <w:placeholder>
        <w:docPart w:val="37A8198B1093486285A9E01902B3CE6D"/>
      </w:placeholder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Content>
      <w:p w:rsidR="00637A41" w:rsidRDefault="00637A41" w:rsidP="00637A41">
        <w:pPr>
          <w:pStyle w:val="Header"/>
        </w:pPr>
        <w:r>
          <w:t>[Date]</w:t>
        </w:r>
      </w:p>
    </w:sdtContent>
  </w:sdt>
  <w:p w:rsidR="00637A41" w:rsidRDefault="00637A41" w:rsidP="00637A41">
    <w:pPr>
      <w:pStyle w:val="Header"/>
    </w:pPr>
    <w:r>
      <w:t xml:space="preserve">Page </w:t>
    </w:r>
    <w:fldSimple w:instr=" PAGE   \* MERGEFORMAT ">
      <w:r w:rsidR="00951A28">
        <w:rPr>
          <w:noProof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F04"/>
  <w:defaultTabStop w:val="720"/>
  <w:noPunctuationKerning/>
  <w:characterSpacingControl w:val="doNotCompress"/>
  <w:savePreviewPicture/>
  <w:hdrShapeDefaults>
    <o:shapedefaults v:ext="edit" spidmax="13313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/>
  <w:rsids>
    <w:rsidRoot w:val="007641C2"/>
    <w:rsid w:val="000072C5"/>
    <w:rsid w:val="00015BE0"/>
    <w:rsid w:val="00027254"/>
    <w:rsid w:val="00060082"/>
    <w:rsid w:val="000703AA"/>
    <w:rsid w:val="00083AA2"/>
    <w:rsid w:val="0008702D"/>
    <w:rsid w:val="000A5195"/>
    <w:rsid w:val="000A5E4A"/>
    <w:rsid w:val="00114680"/>
    <w:rsid w:val="00140DAE"/>
    <w:rsid w:val="00144463"/>
    <w:rsid w:val="00161FCD"/>
    <w:rsid w:val="001A419F"/>
    <w:rsid w:val="001A4EDB"/>
    <w:rsid w:val="001D5436"/>
    <w:rsid w:val="001F5921"/>
    <w:rsid w:val="001F732D"/>
    <w:rsid w:val="00213BD9"/>
    <w:rsid w:val="002408C6"/>
    <w:rsid w:val="0028515B"/>
    <w:rsid w:val="00294EAE"/>
    <w:rsid w:val="002A4EFA"/>
    <w:rsid w:val="002C71A0"/>
    <w:rsid w:val="002D7E32"/>
    <w:rsid w:val="002D7EBD"/>
    <w:rsid w:val="002F7992"/>
    <w:rsid w:val="00377A52"/>
    <w:rsid w:val="0038528D"/>
    <w:rsid w:val="003B64B7"/>
    <w:rsid w:val="003C0786"/>
    <w:rsid w:val="003E379E"/>
    <w:rsid w:val="003E57B1"/>
    <w:rsid w:val="003F1EB2"/>
    <w:rsid w:val="00421822"/>
    <w:rsid w:val="0043525E"/>
    <w:rsid w:val="00441627"/>
    <w:rsid w:val="00457519"/>
    <w:rsid w:val="00464166"/>
    <w:rsid w:val="004702F6"/>
    <w:rsid w:val="004C07A5"/>
    <w:rsid w:val="004D1AC7"/>
    <w:rsid w:val="0051707C"/>
    <w:rsid w:val="00521A47"/>
    <w:rsid w:val="00541E0E"/>
    <w:rsid w:val="00553B0F"/>
    <w:rsid w:val="00561F65"/>
    <w:rsid w:val="005A5EFE"/>
    <w:rsid w:val="005B107E"/>
    <w:rsid w:val="005C48E1"/>
    <w:rsid w:val="005D737F"/>
    <w:rsid w:val="006126B8"/>
    <w:rsid w:val="00637A41"/>
    <w:rsid w:val="00652D47"/>
    <w:rsid w:val="00671F44"/>
    <w:rsid w:val="00675BA5"/>
    <w:rsid w:val="00692469"/>
    <w:rsid w:val="006F53B4"/>
    <w:rsid w:val="006F6FA7"/>
    <w:rsid w:val="00720FB8"/>
    <w:rsid w:val="007276EE"/>
    <w:rsid w:val="007321F8"/>
    <w:rsid w:val="00762F81"/>
    <w:rsid w:val="007641C2"/>
    <w:rsid w:val="0078467A"/>
    <w:rsid w:val="0078750A"/>
    <w:rsid w:val="007958C1"/>
    <w:rsid w:val="007D5836"/>
    <w:rsid w:val="008237C2"/>
    <w:rsid w:val="00832B2B"/>
    <w:rsid w:val="00840A36"/>
    <w:rsid w:val="00861CAA"/>
    <w:rsid w:val="0086728C"/>
    <w:rsid w:val="008B6708"/>
    <w:rsid w:val="008E5F9E"/>
    <w:rsid w:val="008E6501"/>
    <w:rsid w:val="008F6E58"/>
    <w:rsid w:val="0094121A"/>
    <w:rsid w:val="00941E66"/>
    <w:rsid w:val="00951A28"/>
    <w:rsid w:val="0096323A"/>
    <w:rsid w:val="0097125B"/>
    <w:rsid w:val="00971808"/>
    <w:rsid w:val="00972EC6"/>
    <w:rsid w:val="0097428A"/>
    <w:rsid w:val="00991907"/>
    <w:rsid w:val="009C5C68"/>
    <w:rsid w:val="009D4D51"/>
    <w:rsid w:val="009D740E"/>
    <w:rsid w:val="00A06A2C"/>
    <w:rsid w:val="00A11815"/>
    <w:rsid w:val="00A260F6"/>
    <w:rsid w:val="00A57B17"/>
    <w:rsid w:val="00A77E4B"/>
    <w:rsid w:val="00A91B6B"/>
    <w:rsid w:val="00AA4DA0"/>
    <w:rsid w:val="00AC1B1A"/>
    <w:rsid w:val="00B0502C"/>
    <w:rsid w:val="00B17957"/>
    <w:rsid w:val="00B33701"/>
    <w:rsid w:val="00B3424E"/>
    <w:rsid w:val="00B60213"/>
    <w:rsid w:val="00B6427B"/>
    <w:rsid w:val="00BA0669"/>
    <w:rsid w:val="00BB75A6"/>
    <w:rsid w:val="00BD783A"/>
    <w:rsid w:val="00BF21BB"/>
    <w:rsid w:val="00BF3F8B"/>
    <w:rsid w:val="00C04D6B"/>
    <w:rsid w:val="00C13B1B"/>
    <w:rsid w:val="00C96352"/>
    <w:rsid w:val="00CA6768"/>
    <w:rsid w:val="00CB5984"/>
    <w:rsid w:val="00CE00E9"/>
    <w:rsid w:val="00CF0615"/>
    <w:rsid w:val="00D065FC"/>
    <w:rsid w:val="00D24762"/>
    <w:rsid w:val="00D55185"/>
    <w:rsid w:val="00D57901"/>
    <w:rsid w:val="00D70576"/>
    <w:rsid w:val="00DE16EF"/>
    <w:rsid w:val="00DF24F0"/>
    <w:rsid w:val="00E047DE"/>
    <w:rsid w:val="00E04CAD"/>
    <w:rsid w:val="00E1114D"/>
    <w:rsid w:val="00E27B13"/>
    <w:rsid w:val="00E45367"/>
    <w:rsid w:val="00E57ECB"/>
    <w:rsid w:val="00E70F0B"/>
    <w:rsid w:val="00E72831"/>
    <w:rsid w:val="00EC6307"/>
    <w:rsid w:val="00ED2A72"/>
    <w:rsid w:val="00EF2289"/>
    <w:rsid w:val="00F11E84"/>
    <w:rsid w:val="00F178A3"/>
    <w:rsid w:val="00F2006D"/>
    <w:rsid w:val="00F334C6"/>
    <w:rsid w:val="00F944F1"/>
    <w:rsid w:val="00FC1801"/>
    <w:rsid w:val="00FD3160"/>
    <w:rsid w:val="00FD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ru v:ext="edit" colors="#bebeea,#d5da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28"/>
    <w:pPr>
      <w:spacing w:after="240" w:line="276" w:lineRule="auto"/>
    </w:pPr>
    <w:rPr>
      <w:rFonts w:asciiTheme="minorHAnsi" w:hAnsiTheme="minorHAnsi"/>
      <w:spacing w:val="4"/>
      <w:szCs w:val="18"/>
    </w:rPr>
  </w:style>
  <w:style w:type="paragraph" w:styleId="Heading1">
    <w:name w:val="heading 1"/>
    <w:basedOn w:val="Normal"/>
    <w:next w:val="Normal"/>
    <w:rsid w:val="008237C2"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semiHidden/>
    <w:unhideWhenUsed/>
    <w:rsid w:val="000A5195"/>
    <w:pPr>
      <w:spacing w:after="200"/>
    </w:pPr>
  </w:style>
  <w:style w:type="paragraph" w:customStyle="1" w:styleId="Address">
    <w:name w:val="Address"/>
    <w:basedOn w:val="Normal"/>
    <w:qFormat/>
    <w:rsid w:val="008237C2"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qFormat/>
    <w:rsid w:val="008237C2"/>
    <w:pPr>
      <w:spacing w:before="400" w:after="200"/>
    </w:pPr>
  </w:style>
  <w:style w:type="paragraph" w:styleId="Closing">
    <w:name w:val="Closing"/>
    <w:basedOn w:val="Normal"/>
    <w:link w:val="ClosingChar"/>
    <w:qFormat/>
    <w:rsid w:val="008237C2"/>
    <w:pPr>
      <w:spacing w:before="400" w:after="1000"/>
    </w:pPr>
  </w:style>
  <w:style w:type="paragraph" w:styleId="Signature">
    <w:name w:val="Signature"/>
    <w:basedOn w:val="Normal"/>
    <w:link w:val="SignatureChar"/>
    <w:qFormat/>
    <w:rsid w:val="008237C2"/>
  </w:style>
  <w:style w:type="paragraph" w:styleId="Header">
    <w:name w:val="header"/>
    <w:basedOn w:val="Normal"/>
    <w:link w:val="HeaderChar"/>
    <w:rsid w:val="00421822"/>
    <w:pPr>
      <w:contextualSpacing/>
    </w:pPr>
  </w:style>
  <w:style w:type="character" w:customStyle="1" w:styleId="BodyChar">
    <w:name w:val="Body Char"/>
    <w:basedOn w:val="DefaultParagraphFont"/>
    <w:link w:val="Body"/>
    <w:semiHidden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rsid w:val="00421822"/>
    <w:rPr>
      <w:rFonts w:asciiTheme="minorHAnsi" w:hAnsiTheme="minorHAnsi"/>
      <w:spacing w:val="4"/>
      <w:szCs w:val="18"/>
    </w:rPr>
  </w:style>
  <w:style w:type="character" w:customStyle="1" w:styleId="SalutationChar">
    <w:name w:val="Salutation Char"/>
    <w:basedOn w:val="DefaultParagraphFont"/>
    <w:link w:val="Salutation"/>
    <w:rsid w:val="008237C2"/>
    <w:rPr>
      <w:rFonts w:asciiTheme="minorHAnsi" w:hAnsiTheme="minorHAnsi"/>
      <w:spacing w:val="4"/>
      <w:sz w:val="17"/>
      <w:szCs w:val="18"/>
    </w:rPr>
  </w:style>
  <w:style w:type="paragraph" w:styleId="Date">
    <w:name w:val="Date"/>
    <w:basedOn w:val="Heading1"/>
    <w:next w:val="Normal"/>
    <w:link w:val="DateChar"/>
    <w:qFormat/>
    <w:rsid w:val="008237C2"/>
    <w:pPr>
      <w:spacing w:before="240" w:after="240"/>
    </w:pPr>
  </w:style>
  <w:style w:type="character" w:customStyle="1" w:styleId="DateChar">
    <w:name w:val="Date Char"/>
    <w:basedOn w:val="DefaultParagraphFont"/>
    <w:link w:val="Date"/>
    <w:rsid w:val="008237C2"/>
    <w:rPr>
      <w:rFonts w:asciiTheme="majorHAnsi" w:hAnsiTheme="majorHAnsi"/>
      <w:spacing w:val="4"/>
      <w:sz w:val="17"/>
      <w:szCs w:val="18"/>
    </w:rPr>
  </w:style>
  <w:style w:type="character" w:customStyle="1" w:styleId="ClosingChar">
    <w:name w:val="Closing Char"/>
    <w:basedOn w:val="DefaultParagraphFont"/>
    <w:link w:val="Closing"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SignatureChar">
    <w:name w:val="Signature Char"/>
    <w:basedOn w:val="DefaultParagraphFont"/>
    <w:link w:val="Signature"/>
    <w:rsid w:val="008237C2"/>
    <w:rPr>
      <w:rFonts w:asciiTheme="minorHAnsi" w:hAnsiTheme="minorHAnsi"/>
      <w:spacing w:val="4"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8237C2"/>
    <w:rPr>
      <w:color w:val="808080"/>
    </w:rPr>
  </w:style>
  <w:style w:type="paragraph" w:styleId="Footer">
    <w:name w:val="footer"/>
    <w:basedOn w:val="Normal"/>
    <w:link w:val="FooterChar"/>
    <w:semiHidden/>
    <w:unhideWhenUsed/>
    <w:rsid w:val="0063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637A41"/>
    <w:rPr>
      <w:rFonts w:asciiTheme="minorHAnsi" w:hAnsiTheme="minorHAnsi"/>
      <w:spacing w:val="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AREER%20SERVICES\Cover%20Letter%20Assistance\Cover%20letter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40C7BF00D84FB7B5ECDC629ACCA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72E4E-8A7A-4A9D-A771-46A092F1BD30}"/>
      </w:docPartPr>
      <w:docPartBody>
        <w:p w:rsidR="00F23E04" w:rsidRDefault="003E36BE">
          <w:pPr>
            <w:pStyle w:val="FA40C7BF00D84FB7B5ECDC629ACCA708"/>
          </w:pPr>
          <w:r>
            <w:t>[Your Name]</w:t>
          </w:r>
        </w:p>
      </w:docPartBody>
    </w:docPart>
    <w:docPart>
      <w:docPartPr>
        <w:name w:val="0F98D3BA26BC44DF802A2A6760B34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13B57-9685-4DB0-8355-92C47F1E0FF7}"/>
      </w:docPartPr>
      <w:docPartBody>
        <w:p w:rsidR="00F23E04" w:rsidRDefault="003E36BE">
          <w:pPr>
            <w:pStyle w:val="0F98D3BA26BC44DF802A2A6760B343FD"/>
          </w:pPr>
          <w:r>
            <w:t>[Street Address]</w:t>
          </w:r>
        </w:p>
      </w:docPartBody>
    </w:docPart>
    <w:docPart>
      <w:docPartPr>
        <w:name w:val="9D3608A78FA641489585DE8CC501D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5BC91-6381-417F-A80E-464E5EDC1CE9}"/>
      </w:docPartPr>
      <w:docPartBody>
        <w:p w:rsidR="00F23E04" w:rsidRDefault="003E36BE">
          <w:pPr>
            <w:pStyle w:val="9D3608A78FA641489585DE8CC501D415"/>
          </w:pPr>
          <w:r>
            <w:t>[City, ST  ZIP Code]</w:t>
          </w:r>
        </w:p>
      </w:docPartBody>
    </w:docPart>
    <w:docPart>
      <w:docPartPr>
        <w:name w:val="11FAEC1408D847098AC1077FE38C0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DB5C-8FFD-4D1B-82D2-08438665AEB0}"/>
      </w:docPartPr>
      <w:docPartBody>
        <w:p w:rsidR="00F23E04" w:rsidRDefault="003E36BE">
          <w:pPr>
            <w:pStyle w:val="11FAEC1408D847098AC1077FE38C0FF2"/>
          </w:pPr>
          <w:r>
            <w:t>[phone number]</w:t>
          </w:r>
        </w:p>
      </w:docPartBody>
    </w:docPart>
    <w:docPart>
      <w:docPartPr>
        <w:name w:val="037A99E925B140F28B273DE83B619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FD20B-D391-4ADE-94C6-1178A6F3FCA7}"/>
      </w:docPartPr>
      <w:docPartBody>
        <w:p w:rsidR="00F23E04" w:rsidRDefault="003E36BE">
          <w:pPr>
            <w:pStyle w:val="037A99E925B140F28B273DE83B619012"/>
          </w:pPr>
          <w:r>
            <w:t>[email]</w:t>
          </w:r>
        </w:p>
      </w:docPartBody>
    </w:docPart>
    <w:docPart>
      <w:docPartPr>
        <w:name w:val="B008BFDE2AF54D52A5D9FDAED83F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DE804-D0BF-4A55-A6AD-76BEAA0AF71E}"/>
      </w:docPartPr>
      <w:docPartBody>
        <w:p w:rsidR="00F23E04" w:rsidRDefault="003E36BE">
          <w:pPr>
            <w:pStyle w:val="B008BFDE2AF54D52A5D9FDAED83FF7E7"/>
          </w:pPr>
          <w:r>
            <w:t>[Date]</w:t>
          </w:r>
        </w:p>
      </w:docPartBody>
    </w:docPart>
    <w:docPart>
      <w:docPartPr>
        <w:name w:val="C33F8FEDB48B47B69AA4528018EF9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FDD7A-891B-4537-B11C-CF94678B6A2A}"/>
      </w:docPartPr>
      <w:docPartBody>
        <w:p w:rsidR="00F23E04" w:rsidRDefault="003E36BE">
          <w:pPr>
            <w:pStyle w:val="C33F8FEDB48B47B69AA4528018EF91D3"/>
          </w:pPr>
          <w:r>
            <w:t>[Recipient Name]</w:t>
          </w:r>
        </w:p>
      </w:docPartBody>
    </w:docPart>
    <w:docPart>
      <w:docPartPr>
        <w:name w:val="3FB924A016424B46B2CDB6B46A95F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7FB40-90A3-438D-9F90-79E3BEE0488A}"/>
      </w:docPartPr>
      <w:docPartBody>
        <w:p w:rsidR="00F23E04" w:rsidRDefault="003E36BE">
          <w:pPr>
            <w:pStyle w:val="3FB924A016424B46B2CDB6B46A95F970"/>
          </w:pPr>
          <w:r>
            <w:t>[Title]</w:t>
          </w:r>
        </w:p>
      </w:docPartBody>
    </w:docPart>
    <w:docPart>
      <w:docPartPr>
        <w:name w:val="698DD8BE71564D5B99C092B87FCFA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E4D0F-284C-449C-A7A6-82B745F00D9A}"/>
      </w:docPartPr>
      <w:docPartBody>
        <w:p w:rsidR="00F23E04" w:rsidRDefault="003E36BE">
          <w:pPr>
            <w:pStyle w:val="698DD8BE71564D5B99C092B87FCFAE8A"/>
          </w:pPr>
          <w:r>
            <w:t>[Company Name]</w:t>
          </w:r>
        </w:p>
      </w:docPartBody>
    </w:docPart>
    <w:docPart>
      <w:docPartPr>
        <w:name w:val="3E67F9A2DBEC414192086A7FE1A5F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FED44-3323-4F9F-BC28-230E4C5CA042}"/>
      </w:docPartPr>
      <w:docPartBody>
        <w:p w:rsidR="00F23E04" w:rsidRDefault="003E36BE">
          <w:pPr>
            <w:pStyle w:val="3E67F9A2DBEC414192086A7FE1A5FD96"/>
          </w:pPr>
          <w:r>
            <w:t>[Street Address]</w:t>
          </w:r>
        </w:p>
      </w:docPartBody>
    </w:docPart>
    <w:docPart>
      <w:docPartPr>
        <w:name w:val="C7B8FCA4BD8C401689B38B54D71C8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9F783-24C8-42D6-ADB4-EFA0522DC0A4}"/>
      </w:docPartPr>
      <w:docPartBody>
        <w:p w:rsidR="00F23E04" w:rsidRDefault="003E36BE">
          <w:pPr>
            <w:pStyle w:val="C7B8FCA4BD8C401689B38B54D71C8C7B"/>
          </w:pPr>
          <w:r>
            <w:t>[City, ST  ZIP Code]</w:t>
          </w:r>
        </w:p>
      </w:docPartBody>
    </w:docPart>
    <w:docPart>
      <w:docPartPr>
        <w:name w:val="AA8E2AF087FC485BBDC00C135939F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1494-71B2-4DEA-8999-99C96D173A38}"/>
      </w:docPartPr>
      <w:docPartBody>
        <w:p w:rsidR="00F23E04" w:rsidRDefault="003E36BE">
          <w:pPr>
            <w:pStyle w:val="AA8E2AF087FC485BBDC00C135939F161"/>
          </w:pPr>
          <w:r>
            <w:t>[Recipient Name]</w:t>
          </w:r>
        </w:p>
      </w:docPartBody>
    </w:docPart>
    <w:docPart>
      <w:docPartPr>
        <w:name w:val="58263ABB5A8448D586E7BAD53F49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CBB45-99DF-44F9-A4E8-3DA675CE8190}"/>
      </w:docPartPr>
      <w:docPartBody>
        <w:p w:rsidR="00F23E04" w:rsidRDefault="003E36BE">
          <w:pPr>
            <w:pStyle w:val="58263ABB5A8448D586E7BAD53F49D302"/>
          </w:pPr>
          <w:r w:rsidRPr="00951A28">
            <w:rPr>
              <w:rStyle w:val="PlaceholderText"/>
            </w:rPr>
            <w:t>[field of study]</w:t>
          </w:r>
        </w:p>
      </w:docPartBody>
    </w:docPart>
    <w:docPart>
      <w:docPartPr>
        <w:name w:val="8143CCBF3D7541ACA0991F6DC8180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5E3C0-5678-45CC-A9D6-42471166ED14}"/>
      </w:docPartPr>
      <w:docPartBody>
        <w:p w:rsidR="00F23E04" w:rsidRDefault="003E36BE">
          <w:pPr>
            <w:pStyle w:val="8143CCBF3D7541ACA0991F6DC81808A1"/>
          </w:pPr>
          <w:r w:rsidRPr="00951A28">
            <w:rPr>
              <w:rStyle w:val="PlaceholderText"/>
            </w:rPr>
            <w:t>[number]</w:t>
          </w:r>
        </w:p>
      </w:docPartBody>
    </w:docPart>
    <w:docPart>
      <w:docPartPr>
        <w:name w:val="B3CDD8E5335549CFA83DB08252D26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B4737-9AF6-4136-9CBC-0BB144A1448F}"/>
      </w:docPartPr>
      <w:docPartBody>
        <w:p w:rsidR="00F23E04" w:rsidRDefault="003E36BE">
          <w:pPr>
            <w:pStyle w:val="B3CDD8E5335549CFA83DB08252D2608F"/>
          </w:pPr>
          <w:r w:rsidRPr="00951A28">
            <w:rPr>
              <w:rStyle w:val="PlaceholderText"/>
            </w:rPr>
            <w:t>[area of professional expertise]</w:t>
          </w:r>
        </w:p>
      </w:docPartBody>
    </w:docPart>
    <w:docPart>
      <w:docPartPr>
        <w:name w:val="4C8888F008724C768FC0703384288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333B8-F5B3-4998-A35D-7BFB42480C56}"/>
      </w:docPartPr>
      <w:docPartBody>
        <w:p w:rsidR="00F23E04" w:rsidRDefault="003E36BE">
          <w:pPr>
            <w:pStyle w:val="4C8888F008724C768FC0703384288B38"/>
          </w:pPr>
          <w:r w:rsidRPr="00951A28">
            <w:t>[area of professional expertise]</w:t>
          </w:r>
        </w:p>
      </w:docPartBody>
    </w:docPart>
    <w:docPart>
      <w:docPartPr>
        <w:name w:val="B0525569F5704B9593448FE6EAD98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ECDBE-ED51-49DA-B199-3820EB2E3316}"/>
      </w:docPartPr>
      <w:docPartBody>
        <w:p w:rsidR="00F23E04" w:rsidRDefault="003E36BE">
          <w:pPr>
            <w:pStyle w:val="B0525569F5704B9593448FE6EAD983CD"/>
          </w:pPr>
          <w:r w:rsidRPr="00951A28">
            <w:t>[phone number]</w:t>
          </w:r>
        </w:p>
      </w:docPartBody>
    </w:docPart>
    <w:docPart>
      <w:docPartPr>
        <w:name w:val="E4FBE4469C414F6C9E83169DD69A2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18464-1492-4421-815C-1A4405B3206C}"/>
      </w:docPartPr>
      <w:docPartBody>
        <w:p w:rsidR="00F23E04" w:rsidRDefault="003E36BE">
          <w:pPr>
            <w:pStyle w:val="E4FBE4469C414F6C9E83169DD69A2FDE"/>
          </w:pPr>
          <w:r w:rsidRPr="00951A28">
            <w:t>[Company Name]</w:t>
          </w:r>
        </w:p>
      </w:docPartBody>
    </w:docPart>
    <w:docPart>
      <w:docPartPr>
        <w:name w:val="921A92E82A3C42089CE12AC16C472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0A3DB-B13A-423C-8240-0DFC671DEB37}"/>
      </w:docPartPr>
      <w:docPartBody>
        <w:p w:rsidR="00F23E04" w:rsidRDefault="003E36BE">
          <w:pPr>
            <w:pStyle w:val="921A92E82A3C42089CE12AC16C472007"/>
          </w:pPr>
          <w:r>
            <w:t>[Your Name]</w:t>
          </w:r>
        </w:p>
      </w:docPartBody>
    </w:docPart>
    <w:docPart>
      <w:docPartPr>
        <w:name w:val="D0432D48A43F4245A93F8550385C9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6E411-BD0A-40D4-9249-556DEEBB38FF}"/>
      </w:docPartPr>
      <w:docPartBody>
        <w:p w:rsidR="00F23E04" w:rsidRDefault="003E36BE">
          <w:pPr>
            <w:pStyle w:val="D0432D48A43F4245A93F8550385C955C"/>
          </w:pPr>
          <w:r>
            <w:t>[Recipient Name]</w:t>
          </w:r>
        </w:p>
      </w:docPartBody>
    </w:docPart>
    <w:docPart>
      <w:docPartPr>
        <w:name w:val="37A8198B1093486285A9E01902B3C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D860-47F3-414D-9547-3FF096C5D078}"/>
      </w:docPartPr>
      <w:docPartBody>
        <w:p w:rsidR="00F23E04" w:rsidRDefault="003E36BE">
          <w:pPr>
            <w:pStyle w:val="37A8198B1093486285A9E01902B3CE6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36BE"/>
    <w:rsid w:val="003E36BE"/>
    <w:rsid w:val="00F2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40C7BF00D84FB7B5ECDC629ACCA708">
    <w:name w:val="FA40C7BF00D84FB7B5ECDC629ACCA708"/>
    <w:rsid w:val="00F23E04"/>
  </w:style>
  <w:style w:type="paragraph" w:customStyle="1" w:styleId="0F98D3BA26BC44DF802A2A6760B343FD">
    <w:name w:val="0F98D3BA26BC44DF802A2A6760B343FD"/>
    <w:rsid w:val="00F23E04"/>
  </w:style>
  <w:style w:type="paragraph" w:customStyle="1" w:styleId="9D3608A78FA641489585DE8CC501D415">
    <w:name w:val="9D3608A78FA641489585DE8CC501D415"/>
    <w:rsid w:val="00F23E04"/>
  </w:style>
  <w:style w:type="paragraph" w:customStyle="1" w:styleId="11FAEC1408D847098AC1077FE38C0FF2">
    <w:name w:val="11FAEC1408D847098AC1077FE38C0FF2"/>
    <w:rsid w:val="00F23E04"/>
  </w:style>
  <w:style w:type="paragraph" w:customStyle="1" w:styleId="037A99E925B140F28B273DE83B619012">
    <w:name w:val="037A99E925B140F28B273DE83B619012"/>
    <w:rsid w:val="00F23E04"/>
  </w:style>
  <w:style w:type="paragraph" w:customStyle="1" w:styleId="B008BFDE2AF54D52A5D9FDAED83FF7E7">
    <w:name w:val="B008BFDE2AF54D52A5D9FDAED83FF7E7"/>
    <w:rsid w:val="00F23E04"/>
  </w:style>
  <w:style w:type="paragraph" w:customStyle="1" w:styleId="C33F8FEDB48B47B69AA4528018EF91D3">
    <w:name w:val="C33F8FEDB48B47B69AA4528018EF91D3"/>
    <w:rsid w:val="00F23E04"/>
  </w:style>
  <w:style w:type="paragraph" w:customStyle="1" w:styleId="3FB924A016424B46B2CDB6B46A95F970">
    <w:name w:val="3FB924A016424B46B2CDB6B46A95F970"/>
    <w:rsid w:val="00F23E04"/>
  </w:style>
  <w:style w:type="paragraph" w:customStyle="1" w:styleId="698DD8BE71564D5B99C092B87FCFAE8A">
    <w:name w:val="698DD8BE71564D5B99C092B87FCFAE8A"/>
    <w:rsid w:val="00F23E04"/>
  </w:style>
  <w:style w:type="paragraph" w:customStyle="1" w:styleId="3E67F9A2DBEC414192086A7FE1A5FD96">
    <w:name w:val="3E67F9A2DBEC414192086A7FE1A5FD96"/>
    <w:rsid w:val="00F23E04"/>
  </w:style>
  <w:style w:type="paragraph" w:customStyle="1" w:styleId="C7B8FCA4BD8C401689B38B54D71C8C7B">
    <w:name w:val="C7B8FCA4BD8C401689B38B54D71C8C7B"/>
    <w:rsid w:val="00F23E04"/>
  </w:style>
  <w:style w:type="paragraph" w:customStyle="1" w:styleId="AA8E2AF087FC485BBDC00C135939F161">
    <w:name w:val="AA8E2AF087FC485BBDC00C135939F161"/>
    <w:rsid w:val="00F23E04"/>
  </w:style>
  <w:style w:type="character" w:styleId="PlaceholderText">
    <w:name w:val="Placeholder Text"/>
    <w:basedOn w:val="DefaultParagraphFont"/>
    <w:uiPriority w:val="99"/>
    <w:semiHidden/>
    <w:rsid w:val="00F23E04"/>
    <w:rPr>
      <w:color w:val="808080"/>
    </w:rPr>
  </w:style>
  <w:style w:type="paragraph" w:customStyle="1" w:styleId="4623EB7304084DC0A8CD2414A310FC58">
    <w:name w:val="4623EB7304084DC0A8CD2414A310FC58"/>
    <w:rsid w:val="00F23E04"/>
  </w:style>
  <w:style w:type="paragraph" w:customStyle="1" w:styleId="0BD7A698536D475A8E27C4DC336AF3CB">
    <w:name w:val="0BD7A698536D475A8E27C4DC336AF3CB"/>
    <w:rsid w:val="00F23E04"/>
  </w:style>
  <w:style w:type="paragraph" w:customStyle="1" w:styleId="1F762423D44C44A4B282BAD8D9F81105">
    <w:name w:val="1F762423D44C44A4B282BAD8D9F81105"/>
    <w:rsid w:val="00F23E04"/>
  </w:style>
  <w:style w:type="paragraph" w:customStyle="1" w:styleId="58263ABB5A8448D586E7BAD53F49D302">
    <w:name w:val="58263ABB5A8448D586E7BAD53F49D302"/>
    <w:rsid w:val="00F23E04"/>
  </w:style>
  <w:style w:type="paragraph" w:customStyle="1" w:styleId="8143CCBF3D7541ACA0991F6DC81808A1">
    <w:name w:val="8143CCBF3D7541ACA0991F6DC81808A1"/>
    <w:rsid w:val="00F23E04"/>
  </w:style>
  <w:style w:type="paragraph" w:customStyle="1" w:styleId="B3CDD8E5335549CFA83DB08252D2608F">
    <w:name w:val="B3CDD8E5335549CFA83DB08252D2608F"/>
    <w:rsid w:val="00F23E04"/>
  </w:style>
  <w:style w:type="paragraph" w:customStyle="1" w:styleId="4C8888F008724C768FC0703384288B38">
    <w:name w:val="4C8888F008724C768FC0703384288B38"/>
    <w:rsid w:val="00F23E04"/>
  </w:style>
  <w:style w:type="paragraph" w:customStyle="1" w:styleId="B0525569F5704B9593448FE6EAD983CD">
    <w:name w:val="B0525569F5704B9593448FE6EAD983CD"/>
    <w:rsid w:val="00F23E04"/>
  </w:style>
  <w:style w:type="paragraph" w:customStyle="1" w:styleId="E4FBE4469C414F6C9E83169DD69A2FDE">
    <w:name w:val="E4FBE4469C414F6C9E83169DD69A2FDE"/>
    <w:rsid w:val="00F23E04"/>
  </w:style>
  <w:style w:type="paragraph" w:customStyle="1" w:styleId="921A92E82A3C42089CE12AC16C472007">
    <w:name w:val="921A92E82A3C42089CE12AC16C472007"/>
    <w:rsid w:val="00F23E04"/>
  </w:style>
  <w:style w:type="paragraph" w:customStyle="1" w:styleId="D0432D48A43F4245A93F8550385C955C">
    <w:name w:val="D0432D48A43F4245A93F8550385C955C"/>
    <w:rsid w:val="00F23E04"/>
  </w:style>
  <w:style w:type="paragraph" w:customStyle="1" w:styleId="37A8198B1093486285A9E01902B3CE6D">
    <w:name w:val="37A8198B1093486285A9E01902B3CE6D"/>
    <w:rsid w:val="00F23E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2779F-4E3D-424F-BE46-9BBBB04F5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Template.dotx</Template>
  <TotalTime>0</TotalTime>
  <Pages>1</Pages>
  <Words>169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when referred (Blue Line design)</vt:lpstr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when referred</dc:title>
  <dc:creator>callaway</dc:creator>
  <cp:keywords/>
  <cp:lastModifiedBy>callaway</cp:lastModifiedBy>
  <cp:revision>2</cp:revision>
  <cp:lastPrinted>2013-02-27T20:23:00Z</cp:lastPrinted>
  <dcterms:created xsi:type="dcterms:W3CDTF">2013-02-27T20:31:00Z</dcterms:created>
  <dcterms:modified xsi:type="dcterms:W3CDTF">2013-02-27T20:31:00Z</dcterms:modified>
  <cp:version/>
</cp:coreProperties>
</file>